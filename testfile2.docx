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EE52" w14:textId="6952BC1E" w:rsidR="00DA12B8" w:rsidRDefault="00FC7EE2">
      <w:pPr>
        <w:pStyle w:val="Heading1"/>
      </w:pPr>
      <w:r>
        <w:t>Test file</w:t>
      </w:r>
    </w:p>
    <w:p w14:paraId="71F25765" w14:textId="5A17C0EC" w:rsidR="00DA12B8" w:rsidRDefault="00FC7EE2" w:rsidP="00FC7EE2">
      <w:pPr>
        <w:pStyle w:val="ListBullet"/>
      </w:pPr>
      <w:r>
        <w:t>One</w:t>
      </w:r>
    </w:p>
    <w:p w14:paraId="2CB91A32" w14:textId="7A767AEB" w:rsidR="00FC7EE2" w:rsidRDefault="00FC7EE2" w:rsidP="00FC7EE2">
      <w:pPr>
        <w:pStyle w:val="ListBullet"/>
      </w:pPr>
      <w:r>
        <w:t>two</w:t>
      </w:r>
    </w:p>
    <w:sectPr w:rsidR="00FC7EE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D015" w14:textId="77777777" w:rsidR="0026037C" w:rsidRDefault="0026037C">
      <w:r>
        <w:separator/>
      </w:r>
    </w:p>
    <w:p w14:paraId="6F919E27" w14:textId="77777777" w:rsidR="0026037C" w:rsidRDefault="0026037C"/>
  </w:endnote>
  <w:endnote w:type="continuationSeparator" w:id="0">
    <w:p w14:paraId="367ADCAA" w14:textId="77777777" w:rsidR="0026037C" w:rsidRDefault="0026037C">
      <w:r>
        <w:continuationSeparator/>
      </w:r>
    </w:p>
    <w:p w14:paraId="227030B0" w14:textId="77777777" w:rsidR="0026037C" w:rsidRDefault="00260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712DE" w14:textId="77777777" w:rsidR="00DA12B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0261" w14:textId="77777777" w:rsidR="0026037C" w:rsidRDefault="0026037C">
      <w:r>
        <w:separator/>
      </w:r>
    </w:p>
    <w:p w14:paraId="7401301A" w14:textId="77777777" w:rsidR="0026037C" w:rsidRDefault="0026037C"/>
  </w:footnote>
  <w:footnote w:type="continuationSeparator" w:id="0">
    <w:p w14:paraId="36104536" w14:textId="77777777" w:rsidR="0026037C" w:rsidRDefault="0026037C">
      <w:r>
        <w:continuationSeparator/>
      </w:r>
    </w:p>
    <w:p w14:paraId="293C07B4" w14:textId="77777777" w:rsidR="0026037C" w:rsidRDefault="002603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23071">
    <w:abstractNumId w:val="1"/>
  </w:num>
  <w:num w:numId="2" w16cid:durableId="1081757363">
    <w:abstractNumId w:val="0"/>
  </w:num>
  <w:num w:numId="3" w16cid:durableId="1870607979">
    <w:abstractNumId w:val="2"/>
  </w:num>
  <w:num w:numId="4" w16cid:durableId="315110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E2"/>
    <w:rsid w:val="001F0694"/>
    <w:rsid w:val="0026037C"/>
    <w:rsid w:val="00DA12B8"/>
    <w:rsid w:val="00F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7705E"/>
  <w15:chartTrackingRefBased/>
  <w15:docId w15:val="{E9B8318D-D0E5-3743-9DD1-E5959B3A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hesma/Library/Containers/com.microsoft.Word/Data/Library/Application%20Support/Microsoft/Office/16.0/DTS/en-SG%7bD152AFF3-F296-064F-8695-C2C0481AEE05%7d/%7b18DC9F88-F880-BF41-BA4A-202F96E86FF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NAGARAJAN</dc:creator>
  <cp:keywords/>
  <dc:description/>
  <cp:lastModifiedBy>Maheswari Dineshraja</cp:lastModifiedBy>
  <cp:revision>1</cp:revision>
  <dcterms:created xsi:type="dcterms:W3CDTF">2024-05-29T10:45:00Z</dcterms:created>
  <dcterms:modified xsi:type="dcterms:W3CDTF">2024-05-29T10:47:00Z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